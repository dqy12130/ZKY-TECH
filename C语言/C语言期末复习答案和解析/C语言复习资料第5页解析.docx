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第四十一题：B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参数是float类型，函数类型是void，可以省略。表示无返回类型。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第四十二题：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首先执行逗号表达式的内容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x --  执行过之后x=5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y++  执行过之后y=8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x+y  执行过之后逗号表达式返回最后一个表达式的值，x+y = 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实际传进去函数的两个参数为:</w:t>
      </w:r>
    </w:p>
    <w:p>
      <w:pPr>
        <w:rPr>
          <w:rFonts w:hint="eastAsia"/>
          <w:lang w:val="en-US" w:eastAsia="zh-CN"/>
        </w:rPr>
      </w:pPr>
    </w:p>
    <w:p>
      <w:pPr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func(</w:t>
      </w:r>
      <w:r>
        <w:rPr>
          <w:rFonts w:hint="eastAsia" w:hAnsi="宋体" w:cs="Arial"/>
          <w:color w:val="000000"/>
          <w:lang w:val="en-US" w:eastAsia="zh-CN"/>
        </w:rPr>
        <w:t>13</w:t>
      </w:r>
      <w:r>
        <w:rPr>
          <w:rFonts w:hAnsi="宋体" w:cs="Arial"/>
          <w:color w:val="000000"/>
        </w:rPr>
        <w:t>,</w:t>
      </w:r>
      <w:r>
        <w:rPr>
          <w:rFonts w:hint="eastAsia" w:hAnsi="宋体" w:cs="Arial"/>
          <w:color w:val="000000"/>
          <w:lang w:val="en-US" w:eastAsia="zh-CN"/>
        </w:rPr>
        <w:t>8</w:t>
      </w:r>
      <w:r>
        <w:rPr>
          <w:rFonts w:hAnsi="宋体" w:cs="Arial"/>
          <w:color w:val="000000"/>
        </w:rPr>
        <w:t>)</w:t>
      </w:r>
    </w:p>
    <w:p>
      <w:pPr>
        <w:rPr>
          <w:rFonts w:hAnsi="宋体" w:cs="Arial"/>
          <w:color w:val="000000"/>
        </w:rPr>
      </w:pPr>
    </w:p>
    <w:p>
      <w:pPr>
        <w:rPr>
          <w:rFonts w:hint="eastAsia" w:hAnsi="宋体" w:cs="Arial"/>
          <w:color w:val="000000"/>
          <w:lang w:val="en-US" w:eastAsia="zh-CN"/>
        </w:rPr>
      </w:pPr>
      <w:r>
        <w:rPr>
          <w:rFonts w:hint="eastAsia" w:hAnsi="宋体" w:cs="Arial"/>
          <w:color w:val="000000"/>
          <w:lang w:val="en-US" w:eastAsia="zh-CN"/>
        </w:rPr>
        <w:t>执行函数内容，返回r=13+8 = 21;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第四十三题：D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请移步我在群里上传的函数和造车场的故事，并认真看完.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 w:hAnsi="宋体" w:cs="Arial"/>
          <w:color w:val="000000"/>
          <w:lang w:val="en-US" w:eastAsia="zh-CN"/>
        </w:rPr>
      </w:pPr>
      <w:r>
        <w:rPr>
          <w:rFonts w:hint="eastAsia" w:hAnsi="宋体" w:cs="Arial"/>
          <w:color w:val="000000"/>
          <w:lang w:val="en-US" w:eastAsia="zh-CN"/>
        </w:rPr>
        <w:t>第四十四题：C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A选项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两个同类型的指针间可以比较大小，比较原则应该是按照实际内存的高低位比较的。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B选项赋值，这个当然是可以的了。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D选项两个相同指针变量相减可以获得在之间相隔的同类型元素个数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四十六题：B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p2是一个指针型变量，k是一个整型变量，不能把一个整型变量赋给一个指针，而只能把k的地址值赋给p2，即p2=&amp;k。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四十五题：C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 p2 = &amp;p1;错误，因为p2是指向int型变量的指针变量，不能指向指针变量p1.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B：n的值没有初始化，</w:t>
      </w:r>
      <w:r>
        <w:rPr>
          <w:rFonts w:hint="eastAsia"/>
        </w:rPr>
        <w:t>*p1=*p2;</w:t>
      </w:r>
      <w:r>
        <w:rPr>
          <w:rFonts w:hint="eastAsia"/>
          <w:lang w:val="en-US" w:eastAsia="zh-CN"/>
        </w:rPr>
        <w:t>没有意义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C：正确，p1初始化过值了，p2没有，*p1 = *p2之后，n指向NULL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D：p</w:t>
      </w:r>
      <w:r>
        <w:t>2无明确的指向，无法</w:t>
      </w:r>
      <w:r>
        <w:rPr>
          <w:rFonts w:hint="eastAsia"/>
          <w:lang w:val="en-US" w:eastAsia="zh-CN"/>
        </w:rPr>
        <w:t>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第四十七题：C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scanf()后面应该跟一个地址，也就是p或者&amp;m这种的。故AB错误。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AB：正确答案为：</w:t>
      </w:r>
      <w:r>
        <w:rPr>
          <w:rFonts w:hint="eastAsia"/>
        </w:rPr>
        <w:t>p=&amp;n;scanf(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,p);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C：指针变量没有初始化，*p的值为NULL，是不能赋值的。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举个小栗子啊，指针就像等于我的手指，初始化的意思就是你告诉我我现在可以指使这个值去做一些事情了，比如p = &amp;n，*p = 5其实就是n=5的意思，人性话一点来说，p告诉n说，去！给我等于5去，但C选项你没告诉p可以指使的对象啊，此刻P指向的的空气，所以，当你*p = n的时候，p一脸懵逼。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（一脸懵逼表情包）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D选项，正确。原因C选项有讲。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第四十八题：A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注意最后一步：</w:t>
      </w:r>
      <w:r>
        <w:rPr>
          <w:rFonts w:hint="eastAsia"/>
        </w:rPr>
        <w:t>q=NULL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此时q是个空指针，没有任何指向，所以不可以向q赋值的。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第四十九题：我选B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a是个数组名，是个常量，是不能进行自增自减运算的。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第五十题：C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本题考查对数组元素的相关操作。题目中给出的是一个二维数组x[3][4]，数组名为x，取数组第一行第一列元素的几种方法分别是*(x[1]+1)、x[1][1]、*(*(x+1)+1)、*(x+1)[1]等。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7687D"/>
    <w:rsid w:val="11E91C27"/>
    <w:rsid w:val="12C209FC"/>
    <w:rsid w:val="214C0AB8"/>
    <w:rsid w:val="2AC82551"/>
    <w:rsid w:val="3A953326"/>
    <w:rsid w:val="6D535020"/>
    <w:rsid w:val="74E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2018-06-12T11:48:00Z</dcterms:created>
  <dc:creator>admin</dc:creator>
  <cp:lastModifiedBy>admin</cp:lastModifiedBy>
  <dcterms:modified xsi:type="dcterms:W3CDTF">2018-06-13T05:22:01Z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